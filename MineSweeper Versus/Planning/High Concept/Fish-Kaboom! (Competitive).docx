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EEAF6" w:themeColor="accent5" w:themeTint="33"/>
  <w:body>
    <w:p w14:paraId="32F9AC1B" w14:textId="19D5C802" w:rsidR="003D026E" w:rsidRPr="002C4158" w:rsidRDefault="003D026E"/>
    <w:p w14:paraId="2F4C598F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59264" behindDoc="0" locked="0" layoutInCell="1" allowOverlap="1" wp14:anchorId="0310C0FF" wp14:editId="63597B7A">
            <wp:simplePos x="0" y="0"/>
            <wp:positionH relativeFrom="margin">
              <wp:posOffset>4646925</wp:posOffset>
            </wp:positionH>
            <wp:positionV relativeFrom="paragraph">
              <wp:posOffset>30476</wp:posOffset>
            </wp:positionV>
            <wp:extent cx="899156" cy="790571"/>
            <wp:effectExtent l="0" t="0" r="0" b="0"/>
            <wp:wrapNone/>
            <wp:docPr id="1" name="Image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4441" r="14079"/>
                    <a:stretch>
                      <a:fillRect/>
                    </a:stretch>
                  </pic:blipFill>
                  <pic:spPr>
                    <a:xfrm>
                      <a:off x="0" y="0"/>
                      <a:ext cx="899156" cy="7905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F147CF2" w14:textId="77777777" w:rsidR="003D026E" w:rsidRPr="002C4158" w:rsidRDefault="00000000">
      <w:r w:rsidRPr="002C4158">
        <w:rPr>
          <w:noProof/>
        </w:rPr>
        <w:drawing>
          <wp:anchor distT="0" distB="0" distL="114300" distR="114300" simplePos="0" relativeHeight="251665408" behindDoc="0" locked="0" layoutInCell="1" allowOverlap="1" wp14:anchorId="1315D67C" wp14:editId="7AE2EC5B">
            <wp:simplePos x="0" y="0"/>
            <wp:positionH relativeFrom="margin">
              <wp:posOffset>4135703</wp:posOffset>
            </wp:positionH>
            <wp:positionV relativeFrom="paragraph">
              <wp:posOffset>-158748</wp:posOffset>
            </wp:positionV>
            <wp:extent cx="567979" cy="567979"/>
            <wp:effectExtent l="133350" t="133350" r="346421" b="327371"/>
            <wp:wrapNone/>
            <wp:docPr id="2" name="Imagem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60288" behindDoc="0" locked="0" layoutInCell="1" allowOverlap="1" wp14:anchorId="626D5087" wp14:editId="6E92549E">
            <wp:simplePos x="0" y="0"/>
            <wp:positionH relativeFrom="margin">
              <wp:posOffset>3595960</wp:posOffset>
            </wp:positionH>
            <wp:positionV relativeFrom="paragraph">
              <wp:posOffset>-159389</wp:posOffset>
            </wp:positionV>
            <wp:extent cx="567979" cy="567979"/>
            <wp:effectExtent l="133350" t="133350" r="346421" b="327371"/>
            <wp:wrapNone/>
            <wp:docPr id="3" name="Image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979" cy="5679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  <w:r w:rsidRPr="002C4158">
        <w:rPr>
          <w:noProof/>
        </w:rPr>
        <w:drawing>
          <wp:anchor distT="0" distB="0" distL="114300" distR="114300" simplePos="0" relativeHeight="251658240" behindDoc="0" locked="0" layoutInCell="1" allowOverlap="1" wp14:anchorId="0C64D463" wp14:editId="7EC53173">
            <wp:simplePos x="0" y="0"/>
            <wp:positionH relativeFrom="column">
              <wp:posOffset>-490218</wp:posOffset>
            </wp:positionH>
            <wp:positionV relativeFrom="paragraph">
              <wp:posOffset>-407081</wp:posOffset>
            </wp:positionV>
            <wp:extent cx="4382481" cy="1033976"/>
            <wp:effectExtent l="0" t="0" r="0" b="0"/>
            <wp:wrapNone/>
            <wp:docPr id="4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481" cy="103397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700A1A04" w14:textId="77777777" w:rsidR="003D026E" w:rsidRPr="002C4158" w:rsidRDefault="003D026E"/>
    <w:p w14:paraId="4E94FDF1" w14:textId="77777777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50CC24" wp14:editId="59E2045D">
                <wp:simplePos x="0" y="0"/>
                <wp:positionH relativeFrom="column">
                  <wp:posOffset>-308610</wp:posOffset>
                </wp:positionH>
                <wp:positionV relativeFrom="paragraph">
                  <wp:posOffset>223265</wp:posOffset>
                </wp:positionV>
                <wp:extent cx="5681981" cy="1152525"/>
                <wp:effectExtent l="0" t="0" r="0" b="9525"/>
                <wp:wrapNone/>
                <wp:docPr id="5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1981" cy="115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8642106" w14:textId="6981D8D1" w:rsidR="003D026E" w:rsidRPr="0011127A" w:rsidRDefault="00000000" w:rsidP="00895980">
                            <w:pPr>
                              <w:jc w:val="both"/>
                              <w:rPr>
                                <w:rFonts w:ascii="Verdana" w:hAnsi="Verdana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Carefully fish in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post-wartime lakes of </w:t>
                            </w:r>
                            <w:proofErr w:type="spellStart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Brenex</w:t>
                            </w:r>
                            <w:proofErr w:type="spellEnd"/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filled with fish and nuclear bombs,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to try and feed your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– but be quick! You’re not the only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one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4158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who had</w:t>
                            </w:r>
                            <w:r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same idea, and 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best fisher gets to take the most f</w:t>
                            </w:r>
                            <w:r w:rsidR="0058178C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ood</w:t>
                            </w:r>
                            <w:r w:rsidR="00895980" w:rsidRPr="0011127A">
                              <w:rPr>
                                <w:rFonts w:asciiTheme="minorHAnsi" w:hAnsiTheme="minorHAnsi" w:cstheme="minorHAnsi"/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home to their family.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CC24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-24.3pt;margin-top:17.6pt;width:447.4pt;height:90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" filled="f" stroked="f">
                <v:textbox>
                  <w:txbxContent>
                    <w:p w14:paraId="68642106" w14:textId="6981D8D1" w:rsidR="003D026E" w:rsidRPr="0011127A" w:rsidRDefault="00000000" w:rsidP="00895980">
                      <w:pPr>
                        <w:jc w:val="both"/>
                        <w:rPr>
                          <w:rFonts w:ascii="Verdana" w:hAnsi="Verdana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Carefully fish in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post-wartime lakes of </w:t>
                      </w:r>
                      <w:proofErr w:type="spellStart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Brenex</w:t>
                      </w:r>
                      <w:proofErr w:type="spellEnd"/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filled with fish and nuclear bombs,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to try and feed your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– but be quick! You’re not the only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one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4158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who had</w:t>
                      </w:r>
                      <w:r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same idea, and 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best fisher gets to take the most f</w:t>
                      </w:r>
                      <w:r w:rsidR="0058178C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ood</w:t>
                      </w:r>
                      <w:r w:rsidR="00895980" w:rsidRPr="0011127A">
                        <w:rPr>
                          <w:rFonts w:asciiTheme="minorHAnsi" w:hAnsiTheme="minorHAnsi" w:cstheme="minorHAnsi"/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home to their family.</w:t>
                      </w:r>
                    </w:p>
                  </w:txbxContent>
                </v:textbox>
              </v:shape>
            </w:pict>
          </mc:Fallback>
        </mc:AlternateContent>
      </w:r>
    </w:p>
    <w:p w14:paraId="44DEF55F" w14:textId="77777777" w:rsidR="003D026E" w:rsidRPr="002C4158" w:rsidRDefault="003D026E"/>
    <w:p w14:paraId="387809CA" w14:textId="523F0675" w:rsidR="003D026E" w:rsidRPr="002C4158" w:rsidRDefault="00000000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153CB" wp14:editId="1BA33CF4">
                <wp:simplePos x="0" y="0"/>
                <wp:positionH relativeFrom="margin">
                  <wp:posOffset>-417825</wp:posOffset>
                </wp:positionH>
                <wp:positionV relativeFrom="paragraph">
                  <wp:posOffset>668088</wp:posOffset>
                </wp:positionV>
                <wp:extent cx="1092836" cy="381003"/>
                <wp:effectExtent l="0" t="0" r="0" b="0"/>
                <wp:wrapSquare wrapText="bothSides"/>
                <wp:docPr id="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6" cy="3810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0BA1E9D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Features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153CB" id="Caixa de texto 9" o:spid="_x0000_s1027" type="#_x0000_t202" style="position:absolute;margin-left:-32.9pt;margin-top:52.6pt;width:86.05pt;height:30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" filled="f" stroked="f">
                <v:textbox>
                  <w:txbxContent>
                    <w:p w14:paraId="00BA1E9D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Features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3939A" wp14:editId="60662D09">
                <wp:simplePos x="0" y="0"/>
                <wp:positionH relativeFrom="column">
                  <wp:posOffset>-350516</wp:posOffset>
                </wp:positionH>
                <wp:positionV relativeFrom="paragraph">
                  <wp:posOffset>991310</wp:posOffset>
                </wp:positionV>
                <wp:extent cx="5982973" cy="22860"/>
                <wp:effectExtent l="0" t="0" r="36827" b="3429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3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190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8" o:spid="_x0000_s1026" type="#_x0000_t32" style="position:absolute;margin-left:-27.6pt;margin-top:78.05pt;width:471.1pt;height:1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" strokecolor="#4bd0ff" strokeweight=".52906mm">
                <v:stroke joinstyle="miter"/>
              </v:shape>
            </w:pict>
          </mc:Fallback>
        </mc:AlternateContent>
      </w:r>
    </w:p>
    <w:p w14:paraId="701C60C6" w14:textId="77777777" w:rsidR="003D026E" w:rsidRPr="002C4158" w:rsidRDefault="003D026E"/>
    <w:p w14:paraId="0BB97655" w14:textId="77777777" w:rsidR="003D026E" w:rsidRPr="002C4158" w:rsidRDefault="003D026E"/>
    <w:p w14:paraId="64FD4BA8" w14:textId="56229C4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1552" behindDoc="0" locked="0" layoutInCell="1" allowOverlap="1" wp14:anchorId="7F242C18" wp14:editId="4ADAAEA6">
            <wp:simplePos x="0" y="0"/>
            <wp:positionH relativeFrom="leftMargin">
              <wp:align>right</wp:align>
            </wp:positionH>
            <wp:positionV relativeFrom="paragraph">
              <wp:posOffset>340360</wp:posOffset>
            </wp:positionV>
            <wp:extent cx="300352" cy="300352"/>
            <wp:effectExtent l="0" t="0" r="5080" b="0"/>
            <wp:wrapNone/>
            <wp:docPr id="6" name="Image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352" cy="30035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44C4F62" w14:textId="08D232ED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45AC5" wp14:editId="468DD927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636261" cy="480060"/>
                <wp:effectExtent l="0" t="0" r="0" b="0"/>
                <wp:wrapNone/>
                <wp:docPr id="9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9FE295" w14:textId="2B76952C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with your friends in this twist of the classic puzzle game ‘Minesweeper’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, where every player fishes on the same board!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45AC5" id="Caixa de texto 14" o:spid="_x0000_s1028" type="#_x0000_t202" style="position:absolute;margin-left:0;margin-top:3.65pt;width:443.8pt;height:37.8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" filled="f" stroked="f">
                <v:textbox>
                  <w:txbxContent>
                    <w:p w14:paraId="359FE295" w14:textId="2B76952C" w:rsidR="003D026E" w:rsidRPr="0011127A" w:rsidRDefault="0089598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with your friends in this twist of the classic puzzle game ‘Minesweeper’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, where every player fishes on the same board!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8E5D42" w14:textId="1BAFBEA1" w:rsidR="003D026E" w:rsidRPr="002C4158" w:rsidRDefault="003D026E"/>
    <w:p w14:paraId="169C9415" w14:textId="4030F17E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0528" behindDoc="0" locked="0" layoutInCell="1" allowOverlap="1" wp14:anchorId="592E31FF" wp14:editId="1E8DEA75">
            <wp:simplePos x="0" y="0"/>
            <wp:positionH relativeFrom="leftMargin">
              <wp:posOffset>761365</wp:posOffset>
            </wp:positionH>
            <wp:positionV relativeFrom="paragraph">
              <wp:posOffset>93980</wp:posOffset>
            </wp:positionV>
            <wp:extent cx="282575" cy="282575"/>
            <wp:effectExtent l="0" t="0" r="3173" b="0"/>
            <wp:wrapNone/>
            <wp:docPr id="10" name="Image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97CB63" wp14:editId="4568459F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5636260" cy="264160"/>
                <wp:effectExtent l="0" t="0" r="0" b="2540"/>
                <wp:wrapNone/>
                <wp:docPr id="13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56BF08" w14:textId="5338503A" w:rsidR="003D026E" w:rsidRPr="0011127A" w:rsidRDefault="00895980">
                            <w:pPr>
                              <w:rPr>
                                <w:color w:val="3B3838" w:themeColor="background2" w:themeShade="40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Search for fish </w:t>
                            </w:r>
                            <w:r w:rsidR="0000000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by clicking on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spot on the Lake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7CB63" id="Caixa de texto 16" o:spid="_x0000_s1029" type="#_x0000_t202" style="position:absolute;margin-left:0;margin-top:6.2pt;width:443.8pt;height:20.8pt;z-index:2516787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" filled="f" stroked="f">
                <v:textbox>
                  <w:txbxContent>
                    <w:p w14:paraId="1356BF08" w14:textId="5338503A" w:rsidR="003D026E" w:rsidRPr="0011127A" w:rsidRDefault="00895980">
                      <w:pPr>
                        <w:rPr>
                          <w:color w:val="3B3838" w:themeColor="background2" w:themeShade="40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Search for fish 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by clicking on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spot on the Lake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99AB6" w14:textId="6F8F2D18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73600" behindDoc="0" locked="0" layoutInCell="1" allowOverlap="1" wp14:anchorId="3E46B9B6" wp14:editId="4C43CAAA">
            <wp:simplePos x="0" y="0"/>
            <wp:positionH relativeFrom="leftMargin">
              <wp:align>right</wp:align>
            </wp:positionH>
            <wp:positionV relativeFrom="paragraph">
              <wp:posOffset>225425</wp:posOffset>
            </wp:positionV>
            <wp:extent cx="299722" cy="299722"/>
            <wp:effectExtent l="0" t="0" r="5080" b="0"/>
            <wp:wrapNone/>
            <wp:docPr id="12" name="Image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C681BC" wp14:editId="5FC2B6CB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5636261" cy="491490"/>
                <wp:effectExtent l="0" t="0" r="0" b="3810"/>
                <wp:wrapNone/>
                <wp:docPr id="16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6261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2FF057" w14:textId="30933C51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00000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on’t just pick any random spot to fish: if you find a bomb, it will explode </w:t>
                            </w:r>
                            <w:r w:rsidR="00443AF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– killing you instantly – </w:t>
                            </w:r>
                            <w:r w:rsidR="0000000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and take out some of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the fish you already caught</w:t>
                            </w:r>
                            <w:r w:rsidR="0000000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with you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r w:rsidR="00A65C39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681BC" id="Caixa de texto 19" o:spid="_x0000_s1030" type="#_x0000_t202" style="position:absolute;margin-left:0;margin-top:15.35pt;width:443.8pt;height:38.7pt;z-index:2516817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" filled="f" stroked="f">
                <v:textbox>
                  <w:txbxContent>
                    <w:p w14:paraId="3A2FF057" w14:textId="30933C51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on’t just pick any random spot to fish: if you find a bomb, it will explode </w:t>
                      </w:r>
                      <w:r w:rsidR="00443AF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– killing you instantly – 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and take out some of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the fish you already caught</w:t>
                      </w:r>
                      <w:r w:rsidR="0000000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with you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  <w:r w:rsidR="00A65C39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E0EA9F" w14:textId="354EF6FA" w:rsidR="003D026E" w:rsidRPr="002C4158" w:rsidRDefault="003D026E"/>
    <w:p w14:paraId="42959992" w14:textId="0A0A3C6A" w:rsidR="003D026E" w:rsidRPr="002C4158" w:rsidRDefault="00A65C39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E8F9D61" wp14:editId="4BEB7E2F">
                <wp:simplePos x="0" y="0"/>
                <wp:positionH relativeFrom="margin">
                  <wp:posOffset>4314825</wp:posOffset>
                </wp:positionH>
                <wp:positionV relativeFrom="paragraph">
                  <wp:posOffset>219710</wp:posOffset>
                </wp:positionV>
                <wp:extent cx="287655" cy="287655"/>
                <wp:effectExtent l="19050" t="19050" r="17145" b="17145"/>
                <wp:wrapNone/>
                <wp:docPr id="6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3B747" id="Oval 26" o:spid="_x0000_s1026" style="position:absolute;margin-left:339.75pt;margin-top:17.3pt;width:22.65pt;height:22.6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7655,287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" path="m,143827at,,287654,287654,,143827,,143827xe" filled="f" strokecolor="red" strokeweight="2.25pt">
                <v:stroke joinstyle="miter"/>
                <v:path arrowok="t" o:connecttype="custom" o:connectlocs="143828,0;287655,143828;143828,287655;0,143828;42126,42126;42126,245529;245529,245529;245529,42126" o:connectangles="270,0,90,180,270,90,90,270" textboxrect="42126,42126,245529,245529"/>
                <w10:wrap anchorx="margin"/>
              </v:shape>
            </w:pict>
          </mc:Fallback>
        </mc:AlternateContent>
      </w:r>
      <w:r w:rsidRPr="002C4158">
        <w:rPr>
          <w:noProof/>
        </w:rPr>
        <w:drawing>
          <wp:anchor distT="0" distB="0" distL="114300" distR="114300" simplePos="0" relativeHeight="251706368" behindDoc="0" locked="0" layoutInCell="1" allowOverlap="1" wp14:anchorId="35E29C87" wp14:editId="2454B541">
            <wp:simplePos x="0" y="0"/>
            <wp:positionH relativeFrom="margin">
              <wp:posOffset>4066540</wp:posOffset>
            </wp:positionH>
            <wp:positionV relativeFrom="paragraph">
              <wp:posOffset>212090</wp:posOffset>
            </wp:positionV>
            <wp:extent cx="1800000" cy="1800000"/>
            <wp:effectExtent l="0" t="0" r="0" b="0"/>
            <wp:wrapNone/>
            <wp:docPr id="20" name="Image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rcRect l="2847" t="4767" r="4604" b="286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6A1C" w:rsidRPr="002C4158">
        <w:rPr>
          <w:noProof/>
        </w:rPr>
        <w:drawing>
          <wp:anchor distT="0" distB="0" distL="114300" distR="114300" simplePos="0" relativeHeight="251672576" behindDoc="0" locked="0" layoutInCell="1" allowOverlap="1" wp14:anchorId="17036E6A" wp14:editId="60BA52D5">
            <wp:simplePos x="0" y="0"/>
            <wp:positionH relativeFrom="leftMargin">
              <wp:align>right</wp:align>
            </wp:positionH>
            <wp:positionV relativeFrom="paragraph">
              <wp:posOffset>222885</wp:posOffset>
            </wp:positionV>
            <wp:extent cx="304166" cy="304166"/>
            <wp:effectExtent l="0" t="0" r="635" b="0"/>
            <wp:wrapNone/>
            <wp:docPr id="14" name="Image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F06A1C"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0A2CA43" wp14:editId="67089583">
                <wp:simplePos x="0" y="0"/>
                <wp:positionH relativeFrom="margin">
                  <wp:align>left</wp:align>
                </wp:positionH>
                <wp:positionV relativeFrom="paragraph">
                  <wp:posOffset>203835</wp:posOffset>
                </wp:positionV>
                <wp:extent cx="3305175" cy="491490"/>
                <wp:effectExtent l="0" t="0" r="0" b="3810"/>
                <wp:wrapNone/>
                <wp:docPr id="22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517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513630B" w14:textId="33F34F93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Use the hints left by long-gone fishers to find where bombs are located and avoid them.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A2CA43" id="Caixa de texto 25" o:spid="_x0000_s1031" type="#_x0000_t202" style="position:absolute;margin-left:0;margin-top:16.05pt;width:260.25pt;height:38.7pt;z-index:2516940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" filled="f" stroked="f">
                <v:textbox>
                  <w:txbxContent>
                    <w:p w14:paraId="0513630B" w14:textId="33F34F93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Use the hints left by long-gone fishers to find where bombs are located and avoid them.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315EA5" w14:textId="48C35E6C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659669" wp14:editId="4F5C9E27">
                <wp:simplePos x="0" y="0"/>
                <wp:positionH relativeFrom="column">
                  <wp:posOffset>2910839</wp:posOffset>
                </wp:positionH>
                <wp:positionV relativeFrom="paragraph">
                  <wp:posOffset>107315</wp:posOffset>
                </wp:positionV>
                <wp:extent cx="1323975" cy="47625"/>
                <wp:effectExtent l="19050" t="95250" r="9525" b="47625"/>
                <wp:wrapNone/>
                <wp:docPr id="2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47625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368F3" id="Conexão reta unidirecional 27" o:spid="_x0000_s1026" type="#_x0000_t32" style="position:absolute;margin-left:229.2pt;margin-top:8.45pt;width:104.25pt;height: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" strokecolor="red" strokeweight="2.25pt">
                <v:stroke endarrow="open" joinstyle="miter"/>
              </v:shape>
            </w:pict>
          </mc:Fallback>
        </mc:AlternateContent>
      </w:r>
    </w:p>
    <w:p w14:paraId="010882F0" w14:textId="7EE92D1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3840" behindDoc="0" locked="0" layoutInCell="1" allowOverlap="1" wp14:anchorId="13295087" wp14:editId="2F2C16A9">
            <wp:simplePos x="0" y="0"/>
            <wp:positionH relativeFrom="leftMargin">
              <wp:align>right</wp:align>
            </wp:positionH>
            <wp:positionV relativeFrom="paragraph">
              <wp:posOffset>250190</wp:posOffset>
            </wp:positionV>
            <wp:extent cx="299722" cy="299722"/>
            <wp:effectExtent l="0" t="0" r="5080" b="0"/>
            <wp:wrapNone/>
            <wp:docPr id="17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7CFEC8" wp14:editId="496E18BA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3829050" cy="508004"/>
                <wp:effectExtent l="0" t="0" r="0" b="6350"/>
                <wp:wrapNone/>
                <wp:docPr id="32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7E2CCF" w14:textId="77777777" w:rsidR="00F1696C" w:rsidRPr="0011127A" w:rsidRDefault="00F1696C" w:rsidP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After a bomb explodes, the remaining fishers still have a few minutes to fish until the radiation kills them.</w:t>
                            </w:r>
                          </w:p>
                          <w:p w14:paraId="78FADFFF" w14:textId="3A2B4957" w:rsidR="003D026E" w:rsidRPr="0011127A" w:rsidRDefault="003D026E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7CFEC8" id="Caixa de texto 46" o:spid="_x0000_s1032" type="#_x0000_t202" style="position:absolute;margin-left:0;margin-top:18.65pt;width:301.5pt;height:40pt;z-index:2517125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" filled="f" stroked="f">
                <v:textbox>
                  <w:txbxContent>
                    <w:p w14:paraId="457E2CCF" w14:textId="77777777" w:rsidR="00F1696C" w:rsidRPr="0011127A" w:rsidRDefault="00F1696C" w:rsidP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After a bomb explodes, the remaining fishers still have a few minutes to fish until the radiation kills them.</w:t>
                      </w:r>
                    </w:p>
                    <w:p w14:paraId="78FADFFF" w14:textId="3A2B4957" w:rsidR="003D026E" w:rsidRPr="0011127A" w:rsidRDefault="003D026E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3DDFF" w14:textId="0FF7846E" w:rsidR="003D026E" w:rsidRPr="002C4158" w:rsidRDefault="003D026E"/>
    <w:p w14:paraId="49B85950" w14:textId="166A6037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7936" behindDoc="0" locked="0" layoutInCell="1" allowOverlap="1" wp14:anchorId="1407F035" wp14:editId="1FB76E6A">
            <wp:simplePos x="0" y="0"/>
            <wp:positionH relativeFrom="leftMargin">
              <wp:align>right</wp:align>
            </wp:positionH>
            <wp:positionV relativeFrom="paragraph">
              <wp:posOffset>327025</wp:posOffset>
            </wp:positionV>
            <wp:extent cx="282577" cy="282577"/>
            <wp:effectExtent l="0" t="0" r="3175" b="0"/>
            <wp:wrapNone/>
            <wp:docPr id="18" name="Image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577" cy="28257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04730C6" w14:textId="669C4D77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B018B2C" wp14:editId="5B139FF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952875" cy="714375"/>
                <wp:effectExtent l="0" t="0" r="0" b="9525"/>
                <wp:wrapNone/>
                <wp:docPr id="34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120557" w14:textId="4F9D5401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Every fisher h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as </w:t>
                            </w:r>
                            <w:r w:rsidR="00F06A1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flags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they can place on a fishing spot if they think </w:t>
                            </w:r>
                            <w:r w:rsidR="0029210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it hides a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bomb. Fishers can see each other’s flags – but careful! They may not always be correctly placed!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18B2C" id="_x0000_s1033" type="#_x0000_t202" style="position:absolute;margin-left:0;margin-top:.55pt;width:311.25pt;height:56.25pt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" filled="f" stroked="f">
                <v:textbox>
                  <w:txbxContent>
                    <w:p w14:paraId="28120557" w14:textId="4F9D5401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Every fisher h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as </w:t>
                      </w:r>
                      <w:r w:rsidR="00F06A1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flags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they can place on a fishing spot if they think </w:t>
                      </w:r>
                      <w:r w:rsidR="0029210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it hides a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bomb. Fishers can see each other’s flags – but careful! They may not always be correctly placed!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26E630" w14:textId="7E5F0770" w:rsidR="003D026E" w:rsidRPr="002C4158" w:rsidRDefault="00A65C39">
      <w:pPr>
        <w:tabs>
          <w:tab w:val="left" w:pos="2913"/>
        </w:tabs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CEFC7C" wp14:editId="1AED91B1">
                <wp:simplePos x="0" y="0"/>
                <wp:positionH relativeFrom="column">
                  <wp:posOffset>3872866</wp:posOffset>
                </wp:positionH>
                <wp:positionV relativeFrom="paragraph">
                  <wp:posOffset>114934</wp:posOffset>
                </wp:positionV>
                <wp:extent cx="1162050" cy="116840"/>
                <wp:effectExtent l="19050" t="57150" r="57150" b="92710"/>
                <wp:wrapNone/>
                <wp:docPr id="33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16840"/>
                        </a:xfrm>
                        <a:prstGeom prst="straightConnector1">
                          <a:avLst/>
                        </a:pr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38DD1" id="Conexão reta unidirecional 27" o:spid="_x0000_s1026" type="#_x0000_t32" style="position:absolute;margin-left:304.95pt;margin-top:9.05pt;width:91.5pt;height:9.2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" strokecolor="red" strokeweight="2.25pt">
                <v:stroke endarrow="open" joinstyle="miter"/>
              </v:shape>
            </w:pict>
          </mc:Fallback>
        </mc:AlternateContent>
      </w: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CEBD691" wp14:editId="26FAF28B">
                <wp:simplePos x="0" y="0"/>
                <wp:positionH relativeFrom="margin">
                  <wp:posOffset>5104765</wp:posOffset>
                </wp:positionH>
                <wp:positionV relativeFrom="paragraph">
                  <wp:posOffset>53340</wp:posOffset>
                </wp:positionV>
                <wp:extent cx="288000" cy="288000"/>
                <wp:effectExtent l="19050" t="19050" r="17145" b="17145"/>
                <wp:wrapNone/>
                <wp:docPr id="65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288000"/>
                        </a:xfrm>
                        <a:custGeom>
                          <a:avLst/>
                          <a:gdLst>
                            <a:gd name="f0" fmla="val 21600000"/>
                            <a:gd name="f1" fmla="val 10800000"/>
                            <a:gd name="f2" fmla="val 5400000"/>
                            <a:gd name="f3" fmla="val 18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+- 0 0 -360"/>
                            <a:gd name="f10" fmla="+- 0 0 -180"/>
                            <a:gd name="f11" fmla="abs f4"/>
                            <a:gd name="f12" fmla="abs f5"/>
                            <a:gd name="f13" fmla="abs f6"/>
                            <a:gd name="f14" fmla="+- 2700000 f2 0"/>
                            <a:gd name="f15" fmla="*/ f9 f1 1"/>
                            <a:gd name="f16" fmla="*/ f10 f1 1"/>
                            <a:gd name="f17" fmla="?: f11 f4 1"/>
                            <a:gd name="f18" fmla="?: f12 f5 1"/>
                            <a:gd name="f19" fmla="?: f13 f6 1"/>
                            <a:gd name="f20" fmla="+- f14 0 f2"/>
                            <a:gd name="f21" fmla="*/ f15 1 f3"/>
                            <a:gd name="f22" fmla="*/ f16 1 f3"/>
                            <a:gd name="f23" fmla="*/ f17 1 21600"/>
                            <a:gd name="f24" fmla="*/ f18 1 21600"/>
                            <a:gd name="f25" fmla="*/ 21600 f17 1"/>
                            <a:gd name="f26" fmla="*/ 21600 f18 1"/>
                            <a:gd name="f27" fmla="+- f20 f2 0"/>
                            <a:gd name="f28" fmla="+- f21 0 f2"/>
                            <a:gd name="f29" fmla="+- f22 0 f2"/>
                            <a:gd name="f30" fmla="min f24 f23"/>
                            <a:gd name="f31" fmla="*/ f25 1 f19"/>
                            <a:gd name="f32" fmla="*/ f26 1 f19"/>
                            <a:gd name="f33" fmla="*/ f27 f8 1"/>
                            <a:gd name="f34" fmla="val f31"/>
                            <a:gd name="f35" fmla="val f32"/>
                            <a:gd name="f36" fmla="*/ f33 1 f1"/>
                            <a:gd name="f37" fmla="*/ f7 f30 1"/>
                            <a:gd name="f38" fmla="+- f35 0 f7"/>
                            <a:gd name="f39" fmla="+- f34 0 f7"/>
                            <a:gd name="f40" fmla="+- 0 0 f36"/>
                            <a:gd name="f41" fmla="*/ f38 1 2"/>
                            <a:gd name="f42" fmla="*/ f39 1 2"/>
                            <a:gd name="f43" fmla="+- 0 0 f40"/>
                            <a:gd name="f44" fmla="+- f7 f41 0"/>
                            <a:gd name="f45" fmla="+- f7 f42 0"/>
                            <a:gd name="f46" fmla="*/ f43 f1 1"/>
                            <a:gd name="f47" fmla="*/ f42 f30 1"/>
                            <a:gd name="f48" fmla="*/ f41 f30 1"/>
                            <a:gd name="f49" fmla="*/ f46 1 f8"/>
                            <a:gd name="f50" fmla="*/ f44 f30 1"/>
                            <a:gd name="f51" fmla="+- f49 0 f2"/>
                            <a:gd name="f52" fmla="cos 1 f51"/>
                            <a:gd name="f53" fmla="sin 1 f51"/>
                            <a:gd name="f54" fmla="+- 0 0 f52"/>
                            <a:gd name="f55" fmla="+- 0 0 f53"/>
                            <a:gd name="f56" fmla="+- 0 0 f54"/>
                            <a:gd name="f57" fmla="+- 0 0 f55"/>
                            <a:gd name="f58" fmla="val f56"/>
                            <a:gd name="f59" fmla="val f57"/>
                            <a:gd name="f60" fmla="*/ f58 f42 1"/>
                            <a:gd name="f61" fmla="*/ f59 f41 1"/>
                            <a:gd name="f62" fmla="+- f45 0 f60"/>
                            <a:gd name="f63" fmla="+- f45 f60 0"/>
                            <a:gd name="f64" fmla="+- f44 0 f61"/>
                            <a:gd name="f65" fmla="+- f44 f61 0"/>
                            <a:gd name="f66" fmla="*/ f62 f30 1"/>
                            <a:gd name="f67" fmla="*/ f64 f30 1"/>
                            <a:gd name="f68" fmla="*/ f63 f30 1"/>
                            <a:gd name="f69" fmla="*/ f65 f30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28">
                              <a:pos x="f66" y="f67"/>
                            </a:cxn>
                            <a:cxn ang="f29">
                              <a:pos x="f66" y="f69"/>
                            </a:cxn>
                            <a:cxn ang="f29">
                              <a:pos x="f68" y="f69"/>
                            </a:cxn>
                            <a:cxn ang="f28">
                              <a:pos x="f68" y="f67"/>
                            </a:cxn>
                          </a:cxnLst>
                          <a:rect l="f66" t="f67" r="f68" b="f69"/>
                          <a:pathLst>
                            <a:path>
                              <a:moveTo>
                                <a:pt x="f37" y="f50"/>
                              </a:moveTo>
                              <a:arcTo wR="f47" hR="f48" stAng="f1" swAng="f0"/>
                              <a:close/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FF0000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498BC" id="Oval 26" o:spid="_x0000_s1026" style="position:absolute;margin-left:401.95pt;margin-top:4.2pt;width:22.7pt;height:22.7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288000,28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" path="m,144000at,,288000,288000,,144000,,144000xe" filled="f" strokecolor="red" strokeweight="2.25pt">
                <v:stroke joinstyle="miter"/>
                <v:path arrowok="t" o:connecttype="custom" o:connectlocs="144000,0;288000,144000;144000,288000;0,144000;42177,42177;42177,245823;245823,245823;245823,42177" o:connectangles="270,0,90,180,270,90,90,270" textboxrect="42177,42177,245823,245823"/>
                <w10:wrap anchorx="margin"/>
              </v:shape>
            </w:pict>
          </mc:Fallback>
        </mc:AlternateContent>
      </w:r>
    </w:p>
    <w:p w14:paraId="1D597324" w14:textId="66321769" w:rsidR="003D026E" w:rsidRPr="002C4158" w:rsidRDefault="00F06A1C">
      <w:r w:rsidRPr="002C4158">
        <w:rPr>
          <w:noProof/>
        </w:rPr>
        <w:drawing>
          <wp:anchor distT="0" distB="0" distL="114300" distR="114300" simplePos="0" relativeHeight="251689984" behindDoc="0" locked="0" layoutInCell="1" allowOverlap="1" wp14:anchorId="5B669C43" wp14:editId="04377DAA">
            <wp:simplePos x="0" y="0"/>
            <wp:positionH relativeFrom="leftMargin">
              <wp:align>right</wp:align>
            </wp:positionH>
            <wp:positionV relativeFrom="paragraph">
              <wp:posOffset>344170</wp:posOffset>
            </wp:positionV>
            <wp:extent cx="299722" cy="299722"/>
            <wp:effectExtent l="0" t="0" r="5080" b="0"/>
            <wp:wrapNone/>
            <wp:docPr id="21" name="Imagem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BA2EC4C" w14:textId="74EDB26A" w:rsidR="003D026E" w:rsidRPr="002C4158" w:rsidRDefault="00F06A1C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265C2E" wp14:editId="5FDC9AF4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086225" cy="491490"/>
                <wp:effectExtent l="0" t="0" r="0" b="3810"/>
                <wp:wrapNone/>
                <wp:docPr id="19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BD792F1" w14:textId="77777777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Fish enjoy the warmth of radiation: the more bombs there are around a fishing spot, the more fish you will find.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65C2E" id="Caixa de texto 21" o:spid="_x0000_s1034" type="#_x0000_t202" style="position:absolute;margin-left:0;margin-top:5.65pt;width:321.75pt;height:38.7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" filled="f" stroked="f">
                <v:textbox>
                  <w:txbxContent>
                    <w:p w14:paraId="6BD792F1" w14:textId="77777777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Fish enjoy the warmth of radiation: the more bombs there are around a fishing spot, the more fish you will find.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4FC647" w14:textId="56C14E9F" w:rsidR="003D026E" w:rsidRPr="002C4158" w:rsidRDefault="003D026E"/>
    <w:p w14:paraId="03763AC8" w14:textId="3B447185" w:rsidR="003D026E" w:rsidRPr="002C4158" w:rsidRDefault="005E7AA5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2B624E2" wp14:editId="3611616A">
                <wp:simplePos x="0" y="0"/>
                <wp:positionH relativeFrom="margin">
                  <wp:posOffset>5716</wp:posOffset>
                </wp:positionH>
                <wp:positionV relativeFrom="paragraph">
                  <wp:posOffset>216535</wp:posOffset>
                </wp:positionV>
                <wp:extent cx="5048250" cy="514350"/>
                <wp:effectExtent l="0" t="0" r="0" b="0"/>
                <wp:wrapNone/>
                <wp:docPr id="15" name="Caixa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C1FF29E" w14:textId="4FB71632" w:rsidR="003D026E" w:rsidRPr="0011127A" w:rsidRDefault="00F1696C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The more fish you catch, the more you get to take home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the higher your score</w:t>
                            </w:r>
                            <w:r w:rsidR="005E7AA5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 will be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24E2" id="Caixa de texto 53" o:spid="_x0000_s1035" type="#_x0000_t202" style="position:absolute;margin-left:.45pt;margin-top:17.05pt;width:397.5pt;height:40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" filled="f" stroked="f">
                <v:textbox>
                  <w:txbxContent>
                    <w:p w14:paraId="3C1FF29E" w14:textId="4FB71632" w:rsidR="003D026E" w:rsidRPr="0011127A" w:rsidRDefault="00F1696C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The more fish you catch, the more you get to take home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the higher your score</w:t>
                      </w:r>
                      <w:r w:rsidR="005E7AA5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 will be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6A1C" w:rsidRPr="002C4158">
        <w:rPr>
          <w:noProof/>
        </w:rPr>
        <w:drawing>
          <wp:anchor distT="0" distB="0" distL="114300" distR="114300" simplePos="0" relativeHeight="251692032" behindDoc="0" locked="0" layoutInCell="1" allowOverlap="1" wp14:anchorId="622C6078" wp14:editId="470932CE">
            <wp:simplePos x="0" y="0"/>
            <wp:positionH relativeFrom="leftMargin">
              <wp:align>right</wp:align>
            </wp:positionH>
            <wp:positionV relativeFrom="paragraph">
              <wp:posOffset>222250</wp:posOffset>
            </wp:positionV>
            <wp:extent cx="304166" cy="304166"/>
            <wp:effectExtent l="0" t="0" r="635" b="0"/>
            <wp:wrapNone/>
            <wp:docPr id="24" name="Image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" cy="3041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69B9CBD7" w14:textId="1DAB9319" w:rsidR="003D026E" w:rsidRPr="002C4158" w:rsidRDefault="003D026E"/>
    <w:p w14:paraId="17CDF85C" w14:textId="084047BE" w:rsidR="003D026E" w:rsidRPr="002C4158" w:rsidRDefault="00DB2011">
      <w:r w:rsidRPr="002C4158">
        <w:rPr>
          <w:noProof/>
        </w:rPr>
        <w:drawing>
          <wp:anchor distT="0" distB="0" distL="114300" distR="114300" simplePos="0" relativeHeight="251714560" behindDoc="0" locked="0" layoutInCell="1" allowOverlap="1" wp14:anchorId="362202D5" wp14:editId="7FB0EF3D">
            <wp:simplePos x="0" y="0"/>
            <wp:positionH relativeFrom="leftMargin">
              <wp:posOffset>775335</wp:posOffset>
            </wp:positionH>
            <wp:positionV relativeFrom="paragraph">
              <wp:posOffset>311150</wp:posOffset>
            </wp:positionV>
            <wp:extent cx="299722" cy="299722"/>
            <wp:effectExtent l="0" t="0" r="5080" b="0"/>
            <wp:wrapNone/>
            <wp:docPr id="31" name="Image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22" cy="2997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="0058178C" w:rsidRPr="002C4158">
        <w:rPr>
          <w:noProof/>
        </w:rPr>
        <w:drawing>
          <wp:anchor distT="0" distB="0" distL="114300" distR="114300" simplePos="0" relativeHeight="251723776" behindDoc="0" locked="0" layoutInCell="1" allowOverlap="1" wp14:anchorId="0449EC3F" wp14:editId="2EA4DB91">
            <wp:simplePos x="0" y="0"/>
            <wp:positionH relativeFrom="margin">
              <wp:posOffset>3469640</wp:posOffset>
            </wp:positionH>
            <wp:positionV relativeFrom="paragraph">
              <wp:posOffset>217805</wp:posOffset>
            </wp:positionV>
            <wp:extent cx="156206" cy="175893"/>
            <wp:effectExtent l="0" t="0" r="0" b="0"/>
            <wp:wrapNone/>
            <wp:docPr id="26" name="Image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 l="19066" t="12813" r="14824" b="12632"/>
                    <a:stretch>
                      <a:fillRect/>
                    </a:stretch>
                  </pic:blipFill>
                  <pic:spPr>
                    <a:xfrm>
                      <a:off x="0" y="0"/>
                      <a:ext cx="156206" cy="17589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3BDA18F" w14:textId="0E3D47CC" w:rsidR="003D026E" w:rsidRPr="002C4158" w:rsidRDefault="00DB2011"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FF7B610" wp14:editId="5FF80E09">
                <wp:simplePos x="0" y="0"/>
                <wp:positionH relativeFrom="margin">
                  <wp:align>left</wp:align>
                </wp:positionH>
                <wp:positionV relativeFrom="paragraph">
                  <wp:posOffset>27940</wp:posOffset>
                </wp:positionV>
                <wp:extent cx="5480054" cy="508004"/>
                <wp:effectExtent l="0" t="0" r="0" b="6350"/>
                <wp:wrapNone/>
                <wp:docPr id="28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4" cy="5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8AD3135" w14:textId="48A1F4FB" w:rsidR="003D026E" w:rsidRPr="0011127A" w:rsidRDefault="00000000">
                            <w:p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Don’t worry: all the fish you have with you by The End       will revert to your </w:t>
                            </w:r>
                            <w:r w:rsidR="00F1696C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families – whether you’re dead or alive!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7B610" id="Caixa de texto 51" o:spid="_x0000_s1036" type="#_x0000_t202" style="position:absolute;margin-left:0;margin-top:2.2pt;width:431.5pt;height:40pt;z-index:2517227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" filled="f" stroked="f">
                <v:textbox>
                  <w:txbxContent>
                    <w:p w14:paraId="38AD3135" w14:textId="48A1F4FB" w:rsidR="003D026E" w:rsidRPr="0011127A" w:rsidRDefault="00000000">
                      <w:p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Don’t worry: all the fish you have with you by The End       will revert to your </w:t>
                      </w:r>
                      <w:r w:rsidR="00F1696C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families – whether you’re dead or alive!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EBD75F" w14:textId="77777777" w:rsidR="003D026E" w:rsidRPr="002C4158" w:rsidRDefault="003D026E"/>
    <w:p w14:paraId="6EB22AFB" w14:textId="77777777" w:rsidR="003D026E" w:rsidRPr="002C4158" w:rsidRDefault="003D026E"/>
    <w:p w14:paraId="4427C65C" w14:textId="77777777" w:rsidR="003D026E" w:rsidRPr="002C4158" w:rsidRDefault="003D026E"/>
    <w:p w14:paraId="5A37AC2A" w14:textId="3ADEFC08" w:rsidR="009D52B2" w:rsidRDefault="009D52B2">
      <w:r w:rsidRPr="002C415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A5B450D" wp14:editId="0F857A4C">
                <wp:simplePos x="0" y="0"/>
                <wp:positionH relativeFrom="margin">
                  <wp:posOffset>-571500</wp:posOffset>
                </wp:positionH>
                <wp:positionV relativeFrom="paragraph">
                  <wp:posOffset>0</wp:posOffset>
                </wp:positionV>
                <wp:extent cx="1579882" cy="514980"/>
                <wp:effectExtent l="0" t="0" r="0" b="0"/>
                <wp:wrapSquare wrapText="bothSides"/>
                <wp:docPr id="67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882" cy="51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7F2B7" w14:textId="77777777" w:rsidR="009D52B2" w:rsidRPr="0011127A" w:rsidRDefault="009D52B2" w:rsidP="009D52B2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Comic Sans MS" w:hAnsi="Comic Sans MS"/>
                                <w:b/>
                                <w:bCs/>
                                <w:color w:val="808080" w:themeColor="background1" w:themeShade="80"/>
                                <w:sz w:val="44"/>
                                <w:szCs w:val="44"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B450D" id="_x0000_s1037" type="#_x0000_t202" style="position:absolute;margin-left:-45pt;margin-top:0;width:124.4pt;height:40.5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" filled="f" stroked="f">
                <v:textbox>
                  <w:txbxContent>
                    <w:p w14:paraId="7207F2B7" w14:textId="77777777" w:rsidR="009D52B2" w:rsidRPr="0011127A" w:rsidRDefault="009D52B2" w:rsidP="009D52B2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Comic Sans MS" w:hAnsi="Comic Sans MS"/>
                          <w:b/>
                          <w:bCs/>
                          <w:color w:val="808080" w:themeColor="background1" w:themeShade="80"/>
                          <w:sz w:val="44"/>
                          <w:szCs w:val="44"/>
                          <w:lang w:val="en-US"/>
                        </w:rPr>
                        <w:t>Overview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4F195E8" w14:textId="317E9BEF" w:rsidR="003D026E" w:rsidRPr="002C4158" w:rsidRDefault="0011127A" w:rsidP="00415F95">
      <w:pPr>
        <w:suppressAutoHyphens w:val="0"/>
      </w:pPr>
      <w:r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9F7834" wp14:editId="7833D73F">
                <wp:simplePos x="0" y="0"/>
                <wp:positionH relativeFrom="margin">
                  <wp:posOffset>-299085</wp:posOffset>
                </wp:positionH>
                <wp:positionV relativeFrom="paragraph">
                  <wp:posOffset>582295</wp:posOffset>
                </wp:positionV>
                <wp:extent cx="6006465" cy="314325"/>
                <wp:effectExtent l="0" t="0" r="0" b="9525"/>
                <wp:wrapNone/>
                <wp:docPr id="36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5C71C5C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People fishing in a post-war country.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F7834" id="Caixa de texto 82" o:spid="_x0000_s1038" type="#_x0000_t202" style="position:absolute;margin-left:-23.55pt;margin-top:45.85pt;width:472.95pt;height:24.75pt;z-index:251783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" filled="f" stroked="f">
                <v:textbox>
                  <w:txbxContent>
                    <w:p w14:paraId="45C71C5C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People fishing in a post-war country.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481D4A" wp14:editId="4CF0F49F">
                <wp:simplePos x="0" y="0"/>
                <wp:positionH relativeFrom="margin">
                  <wp:posOffset>-307975</wp:posOffset>
                </wp:positionH>
                <wp:positionV relativeFrom="paragraph">
                  <wp:posOffset>3700145</wp:posOffset>
                </wp:positionV>
                <wp:extent cx="6006465" cy="676275"/>
                <wp:effectExtent l="0" t="0" r="0" b="9525"/>
                <wp:wrapNone/>
                <wp:docPr id="5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EF4DFE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parallel play</w:t>
                            </w:r>
                          </w:p>
                          <w:p w14:paraId="2D8FD720" w14:textId="69EB8EF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puzzle-solving</w:t>
                            </w:r>
                          </w:p>
                          <w:p w14:paraId="0CD88F5F" w14:textId="382355F5" w:rsidR="00AF3D43" w:rsidRPr="0011127A" w:rsidRDefault="00AF3D4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Players that enjoy casual 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81D4A" id="Caixa de texto 64" o:spid="_x0000_s1039" type="#_x0000_t202" style="position:absolute;margin-left:-24.25pt;margin-top:291.35pt;width:472.95pt;height:53.25pt;z-index:2517463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" filled="f" stroked="f">
                <v:textbox>
                  <w:txbxContent>
                    <w:p w14:paraId="2EEF4DFE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parallel play</w:t>
                      </w:r>
                    </w:p>
                    <w:p w14:paraId="2D8FD720" w14:textId="69EB8EF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puzzle-solving</w:t>
                      </w:r>
                    </w:p>
                    <w:p w14:paraId="0CD88F5F" w14:textId="382355F5" w:rsidR="00AF3D43" w:rsidRPr="0011127A" w:rsidRDefault="00AF3D4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Players that enjoy casual competition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B6EB96" wp14:editId="4FBAD101">
                <wp:simplePos x="0" y="0"/>
                <wp:positionH relativeFrom="margin">
                  <wp:posOffset>-355600</wp:posOffset>
                </wp:positionH>
                <wp:positionV relativeFrom="paragraph">
                  <wp:posOffset>3309620</wp:posOffset>
                </wp:positionV>
                <wp:extent cx="1936750" cy="418465"/>
                <wp:effectExtent l="0" t="0" r="0" b="4"/>
                <wp:wrapSquare wrapText="bothSides"/>
                <wp:docPr id="5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1B192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Audience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6EB96" id="_x0000_s1040" type="#_x0000_t202" style="position:absolute;margin-left:-28pt;margin-top:260.6pt;width:152.5pt;height:32.9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" filled="f" stroked="f">
                <v:textbox>
                  <w:txbxContent>
                    <w:p w14:paraId="6E1B192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Audience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F3D43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F93FC2" wp14:editId="04DA8F5F">
                <wp:simplePos x="0" y="0"/>
                <wp:positionH relativeFrom="column">
                  <wp:posOffset>-280035</wp:posOffset>
                </wp:positionH>
                <wp:positionV relativeFrom="paragraph">
                  <wp:posOffset>3665715</wp:posOffset>
                </wp:positionV>
                <wp:extent cx="5982974" cy="22860"/>
                <wp:effectExtent l="0" t="0" r="36826" b="34290"/>
                <wp:wrapNone/>
                <wp:docPr id="5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4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3C94B" id="Conexão reta 8" o:spid="_x0000_s1026" type="#_x0000_t32" style="position:absolute;margin-left:-22.05pt;margin-top:288.65pt;width:471.1pt;height:1.8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C94220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669EA7" wp14:editId="7131421B">
                <wp:simplePos x="0" y="0"/>
                <wp:positionH relativeFrom="margin">
                  <wp:posOffset>-331990</wp:posOffset>
                </wp:positionH>
                <wp:positionV relativeFrom="paragraph">
                  <wp:posOffset>1444617</wp:posOffset>
                </wp:positionV>
                <wp:extent cx="6006465" cy="1531917"/>
                <wp:effectExtent l="0" t="0" r="0" b="0"/>
                <wp:wrapNone/>
                <wp:docPr id="60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1531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A538752" w14:textId="25A5C055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Fish to feed your </w:t>
                            </w:r>
                            <w:r w:rsidR="00C94220"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village and </w:t>
                            </w: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starving family (PS4’s just aren’t as good as sardines, after the price of fish went up).</w:t>
                            </w:r>
                          </w:p>
                          <w:p w14:paraId="017B3719" w14:textId="29BFB17C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Hone your strategy and problem-solving skills in casual competition.</w:t>
                            </w:r>
                          </w:p>
                          <w:p w14:paraId="76E9E103" w14:textId="3F68FCE4" w:rsidR="00CB5C56" w:rsidRPr="00AE6CE3" w:rsidRDefault="00000000" w:rsidP="00AE6CE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Be a faster fisher than your friends.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9EA7" id="Caixa de texto 58" o:spid="_x0000_s1041" type="#_x0000_t202" style="position:absolute;margin-left:-26.15pt;margin-top:113.75pt;width:472.95pt;height:120.6pt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" filled="f" stroked="f">
                <v:textbox>
                  <w:txbxContent>
                    <w:p w14:paraId="4A538752" w14:textId="25A5C055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Fish to feed your </w:t>
                      </w:r>
                      <w:r w:rsidR="00C94220"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village and </w:t>
                      </w: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starving family (PS4’s just aren’t as good as sardines, after the price of fish went up).</w:t>
                      </w:r>
                    </w:p>
                    <w:p w14:paraId="017B3719" w14:textId="29BFB17C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Hone your strategy and problem-solving skills in casual competition.</w:t>
                      </w:r>
                    </w:p>
                    <w:p w14:paraId="76E9E103" w14:textId="3F68FCE4" w:rsidR="00CB5C56" w:rsidRPr="00AE6CE3" w:rsidRDefault="00000000" w:rsidP="00AE6CE3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Be a faster fisher than your friends.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7DCE63B" wp14:editId="09C20065">
                <wp:simplePos x="0" y="0"/>
                <wp:positionH relativeFrom="margin">
                  <wp:posOffset>-298450</wp:posOffset>
                </wp:positionH>
                <wp:positionV relativeFrom="paragraph">
                  <wp:posOffset>8173720</wp:posOffset>
                </wp:positionV>
                <wp:extent cx="6006465" cy="685800"/>
                <wp:effectExtent l="0" t="0" r="0" b="0"/>
                <wp:wrapNone/>
                <wp:docPr id="3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7783E3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Make a multiplayer version of Minesweeper that is both fun and balanced.</w:t>
                            </w:r>
                          </w:p>
                          <w:p w14:paraId="0AF6C4D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Comical: design, sound effects, and setting contribute to comedic aspect of the situation.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CE63B" id="Caixa de texto 79" o:spid="_x0000_s1042" type="#_x0000_t202" style="position:absolute;margin-left:-23.5pt;margin-top:643.6pt;width:472.95pt;height:54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" filled="f" stroked="f">
                <v:textbox>
                  <w:txbxContent>
                    <w:p w14:paraId="67783E3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Make a multiplayer version of Minesweeper that is both fun and balanced.</w:t>
                      </w:r>
                    </w:p>
                    <w:p w14:paraId="0AF6C4D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Comical: design, sound effects, and setting contribute to comedic aspect of the situation.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F3E65A" wp14:editId="7295DC75">
                <wp:simplePos x="0" y="0"/>
                <wp:positionH relativeFrom="column">
                  <wp:posOffset>-285750</wp:posOffset>
                </wp:positionH>
                <wp:positionV relativeFrom="paragraph">
                  <wp:posOffset>8128635</wp:posOffset>
                </wp:positionV>
                <wp:extent cx="5982335" cy="22860"/>
                <wp:effectExtent l="0" t="0" r="36837" b="34290"/>
                <wp:wrapNone/>
                <wp:docPr id="40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0757F0" id="Conexão reta 8" o:spid="_x0000_s1026" type="#_x0000_t32" style="position:absolute;margin-left:-22.5pt;margin-top:640.05pt;width:471.05pt;height:1.8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3D960D" wp14:editId="7A37766D">
                <wp:simplePos x="0" y="0"/>
                <wp:positionH relativeFrom="margin">
                  <wp:posOffset>-355600</wp:posOffset>
                </wp:positionH>
                <wp:positionV relativeFrom="paragraph">
                  <wp:posOffset>7773670</wp:posOffset>
                </wp:positionV>
                <wp:extent cx="2584451" cy="419096"/>
                <wp:effectExtent l="0" t="0" r="0" b="4"/>
                <wp:wrapSquare wrapText="bothSides"/>
                <wp:docPr id="41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1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EE39D6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Design Goals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D960D" id="_x0000_s1043" type="#_x0000_t202" style="position:absolute;margin-left:-28pt;margin-top:612.1pt;width:203.5pt;height:33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" filled="f" stroked="f">
                <v:textbox>
                  <w:txbxContent>
                    <w:p w14:paraId="1EE39D6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Design Goals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C7361C" wp14:editId="3CC7329A">
                <wp:simplePos x="0" y="0"/>
                <wp:positionH relativeFrom="margin">
                  <wp:posOffset>-360680</wp:posOffset>
                </wp:positionH>
                <wp:positionV relativeFrom="paragraph">
                  <wp:posOffset>6846570</wp:posOffset>
                </wp:positionV>
                <wp:extent cx="1936750" cy="418465"/>
                <wp:effectExtent l="0" t="0" r="0" b="4"/>
                <wp:wrapSquare wrapText="bothSides"/>
                <wp:docPr id="45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81ECA76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Target Hardware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7361C" id="_x0000_s1044" type="#_x0000_t202" style="position:absolute;margin-left:-28.4pt;margin-top:539.1pt;width:152.5pt;height:32.95pt;z-index:251760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" filled="f" stroked="f">
                <v:textbox>
                  <w:txbxContent>
                    <w:p w14:paraId="481ECA76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Target Hardware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7DE42D3" wp14:editId="40ED134A">
                <wp:simplePos x="0" y="0"/>
                <wp:positionH relativeFrom="column">
                  <wp:posOffset>-285115</wp:posOffset>
                </wp:positionH>
                <wp:positionV relativeFrom="paragraph">
                  <wp:posOffset>7189470</wp:posOffset>
                </wp:positionV>
                <wp:extent cx="5982970" cy="22860"/>
                <wp:effectExtent l="0" t="0" r="36826" b="34290"/>
                <wp:wrapNone/>
                <wp:docPr id="46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7924E" id="Conexão reta 8" o:spid="_x0000_s1026" type="#_x0000_t32" style="position:absolute;margin-left:-22.45pt;margin-top:566.1pt;width:471.1pt;height:1.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80AE9A8" wp14:editId="6209D373">
                <wp:simplePos x="0" y="0"/>
                <wp:positionH relativeFrom="margin">
                  <wp:posOffset>-303530</wp:posOffset>
                </wp:positionH>
                <wp:positionV relativeFrom="paragraph">
                  <wp:posOffset>7246620</wp:posOffset>
                </wp:positionV>
                <wp:extent cx="6007095" cy="254002"/>
                <wp:effectExtent l="0" t="0" r="0" b="0"/>
                <wp:wrapNone/>
                <wp:docPr id="47" name="Caixa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7095" cy="2540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E819625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PC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AE9A8" id="Caixa de texto 73" o:spid="_x0000_s1045" type="#_x0000_t202" style="position:absolute;margin-left:-23.9pt;margin-top:570.6pt;width:473pt;height:20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" filled="f" stroked="f">
                <v:textbox>
                  <w:txbxContent>
                    <w:p w14:paraId="0E819625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28719C9" wp14:editId="2E01CD40">
                <wp:simplePos x="0" y="0"/>
                <wp:positionH relativeFrom="margin">
                  <wp:posOffset>-355600</wp:posOffset>
                </wp:positionH>
                <wp:positionV relativeFrom="paragraph">
                  <wp:posOffset>5430520</wp:posOffset>
                </wp:positionV>
                <wp:extent cx="2584450" cy="418465"/>
                <wp:effectExtent l="0" t="0" r="0" b="4"/>
                <wp:wrapSquare wrapText="bothSides"/>
                <wp:docPr id="44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0B7EDA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Unique Selling Points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719C9" id="_x0000_s1046" type="#_x0000_t202" style="position:absolute;margin-left:-28pt;margin-top:427.6pt;width:203.5pt;height:32.9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" filled="f" stroked="f">
                <v:textbox>
                  <w:txbxContent>
                    <w:p w14:paraId="720B7EDA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Unique Selling Points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2AC1338" wp14:editId="162BEE5D">
                <wp:simplePos x="0" y="0"/>
                <wp:positionH relativeFrom="column">
                  <wp:posOffset>-280035</wp:posOffset>
                </wp:positionH>
                <wp:positionV relativeFrom="paragraph">
                  <wp:posOffset>5785485</wp:posOffset>
                </wp:positionV>
                <wp:extent cx="5982970" cy="22860"/>
                <wp:effectExtent l="0" t="0" r="36826" b="34290"/>
                <wp:wrapNone/>
                <wp:docPr id="43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FE83F" id="Conexão reta 8" o:spid="_x0000_s1026" type="#_x0000_t32" style="position:absolute;margin-left:-22.05pt;margin-top:455.55pt;width:471.1pt;height:1.8pt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E455A9C" wp14:editId="2E641EA8">
                <wp:simplePos x="0" y="0"/>
                <wp:positionH relativeFrom="margin">
                  <wp:posOffset>-298450</wp:posOffset>
                </wp:positionH>
                <wp:positionV relativeFrom="paragraph">
                  <wp:posOffset>5830570</wp:posOffset>
                </wp:positionV>
                <wp:extent cx="6006465" cy="882650"/>
                <wp:effectExtent l="0" t="0" r="0" b="0"/>
                <wp:wrapNone/>
                <wp:docPr id="42" name="Caixa de tex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B7488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Puzzle-solve as team.</w:t>
                            </w:r>
                          </w:p>
                          <w:p w14:paraId="6E66675D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A twist on an old favorite:</w:t>
                            </w:r>
                          </w:p>
                          <w:p w14:paraId="69985272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1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 xml:space="preserve">What used to be a solitaire game can now be shared between friends and family.   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55A9C" id="Caixa de texto 76" o:spid="_x0000_s1047" type="#_x0000_t202" style="position:absolute;margin-left:-23.5pt;margin-top:459.1pt;width:472.95pt;height:69.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" filled="f" stroked="f">
                <v:textbox>
                  <w:txbxContent>
                    <w:p w14:paraId="0CB7488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Puzzle-solve as team.</w:t>
                      </w:r>
                    </w:p>
                    <w:p w14:paraId="6E66675D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A twist on an old favorite:</w:t>
                      </w:r>
                    </w:p>
                    <w:p w14:paraId="69985272" w14:textId="77777777" w:rsidR="003D026E" w:rsidRPr="0011127A" w:rsidRDefault="00000000">
                      <w:pPr>
                        <w:pStyle w:val="PargrafodaLista"/>
                        <w:numPr>
                          <w:ilvl w:val="1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 xml:space="preserve">What used to be a solitaire game can now be shared between friends and family.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A5D73C" wp14:editId="51F8E7B3">
                <wp:simplePos x="0" y="0"/>
                <wp:positionH relativeFrom="margin">
                  <wp:posOffset>-298450</wp:posOffset>
                </wp:positionH>
                <wp:positionV relativeFrom="paragraph">
                  <wp:posOffset>4811395</wp:posOffset>
                </wp:positionV>
                <wp:extent cx="6006465" cy="495300"/>
                <wp:effectExtent l="0" t="0" r="0" b="0"/>
                <wp:wrapNone/>
                <wp:docPr id="48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E8A4E1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 Versus</w:t>
                            </w:r>
                          </w:p>
                          <w:p w14:paraId="180A14B9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Minesweeper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5D73C" id="Caixa de texto 70" o:spid="_x0000_s1048" type="#_x0000_t202" style="position:absolute;margin-left:-23.5pt;margin-top:378.85pt;width:472.95pt;height:39pt;z-index:251758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" filled="f" stroked="f">
                <v:textbox>
                  <w:txbxContent>
                    <w:p w14:paraId="20E8A4E1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 Versus</w:t>
                      </w:r>
                    </w:p>
                    <w:p w14:paraId="180A14B9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Minesweeper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A74C1F" wp14:editId="54DDA19B">
                <wp:simplePos x="0" y="0"/>
                <wp:positionH relativeFrom="column">
                  <wp:posOffset>-280035</wp:posOffset>
                </wp:positionH>
                <wp:positionV relativeFrom="paragraph">
                  <wp:posOffset>4773295</wp:posOffset>
                </wp:positionV>
                <wp:extent cx="5982970" cy="22860"/>
                <wp:effectExtent l="0" t="0" r="36826" b="34290"/>
                <wp:wrapNone/>
                <wp:docPr id="49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B2C78" id="Conexão reta 8" o:spid="_x0000_s1026" type="#_x0000_t32" style="position:absolute;margin-left:-22.05pt;margin-top:375.85pt;width:471.1pt;height:1.8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OpmTpT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0DC7BB6" wp14:editId="558DA082">
                <wp:simplePos x="0" y="0"/>
                <wp:positionH relativeFrom="margin">
                  <wp:posOffset>-355600</wp:posOffset>
                </wp:positionH>
                <wp:positionV relativeFrom="paragraph">
                  <wp:posOffset>4424680</wp:posOffset>
                </wp:positionV>
                <wp:extent cx="1936754" cy="419096"/>
                <wp:effectExtent l="0" t="0" r="0" b="4"/>
                <wp:wrapSquare wrapText="bothSides"/>
                <wp:docPr id="50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4" cy="419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1340AE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Competition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C7BB6" id="_x0000_s1049" type="#_x0000_t202" style="position:absolute;margin-left:-28pt;margin-top:348.4pt;width:152.5pt;height:33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" filled="f" stroked="f">
                <v:textbox>
                  <w:txbxContent>
                    <w:p w14:paraId="351340AE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Competition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BE894CA" wp14:editId="287410D6">
                <wp:simplePos x="0" y="0"/>
                <wp:positionH relativeFrom="margin">
                  <wp:posOffset>-327025</wp:posOffset>
                </wp:positionH>
                <wp:positionV relativeFrom="paragraph">
                  <wp:posOffset>2741295</wp:posOffset>
                </wp:positionV>
                <wp:extent cx="6006465" cy="666750"/>
                <wp:effectExtent l="0" t="0" r="0" b="0"/>
                <wp:wrapNone/>
                <wp:docPr id="57" name="Caixa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646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9C09FE" w14:textId="16852009" w:rsidR="003D026E" w:rsidRPr="0011127A" w:rsidRDefault="00000000" w:rsidP="00C9422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Puzzle</w:t>
                            </w:r>
                          </w:p>
                          <w:p w14:paraId="613813B0" w14:textId="77777777" w:rsidR="003D026E" w:rsidRPr="0011127A" w:rsidRDefault="0000000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1127A">
                              <w:rPr>
                                <w:color w:val="3B3838" w:themeColor="background2" w:themeShade="40"/>
                                <w:sz w:val="24"/>
                                <w:szCs w:val="24"/>
                                <w:lang w:val="en-US"/>
                              </w:rPr>
                              <w:t>Multiplayer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894CA" id="Caixa de texto 61" o:spid="_x0000_s1050" type="#_x0000_t202" style="position:absolute;margin-left:-25.75pt;margin-top:215.85pt;width:472.95pt;height:52.5pt;z-index:2517401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" filled="f" stroked="f">
                <v:textbox>
                  <w:txbxContent>
                    <w:p w14:paraId="349C09FE" w14:textId="16852009" w:rsidR="003D026E" w:rsidRPr="0011127A" w:rsidRDefault="00000000" w:rsidP="00C9422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Puzzle</w:t>
                      </w:r>
                    </w:p>
                    <w:p w14:paraId="613813B0" w14:textId="77777777" w:rsidR="003D026E" w:rsidRPr="0011127A" w:rsidRDefault="0000000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</w:pPr>
                      <w:r w:rsidRPr="0011127A">
                        <w:rPr>
                          <w:color w:val="3B3838" w:themeColor="background2" w:themeShade="40"/>
                          <w:sz w:val="24"/>
                          <w:szCs w:val="24"/>
                          <w:lang w:val="en-US"/>
                        </w:rPr>
                        <w:t>Multiplayer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70C7F2" wp14:editId="07B6AED9">
                <wp:simplePos x="0" y="0"/>
                <wp:positionH relativeFrom="column">
                  <wp:posOffset>-304165</wp:posOffset>
                </wp:positionH>
                <wp:positionV relativeFrom="paragraph">
                  <wp:posOffset>2691130</wp:posOffset>
                </wp:positionV>
                <wp:extent cx="5982970" cy="22860"/>
                <wp:effectExtent l="0" t="0" r="36826" b="34290"/>
                <wp:wrapNone/>
                <wp:docPr id="5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970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EACB2" id="Conexão reta 8" o:spid="_x0000_s1026" type="#_x0000_t32" style="position:absolute;margin-left:-23.95pt;margin-top:211.9pt;width:471.1pt;height:1.8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6B6379" wp14:editId="065E6ACA">
                <wp:simplePos x="0" y="0"/>
                <wp:positionH relativeFrom="margin">
                  <wp:posOffset>-379730</wp:posOffset>
                </wp:positionH>
                <wp:positionV relativeFrom="paragraph">
                  <wp:posOffset>2367280</wp:posOffset>
                </wp:positionV>
                <wp:extent cx="1936750" cy="418465"/>
                <wp:effectExtent l="0" t="0" r="0" b="4"/>
                <wp:wrapSquare wrapText="bothSides"/>
                <wp:docPr id="5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4B18FA9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Genre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6B6379" id="_x0000_s1051" type="#_x0000_t202" style="position:absolute;margin-left:-29.9pt;margin-top:186.4pt;width:152.5pt;height:32.95pt;z-index:251738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" filled="f" stroked="f">
                <v:textbox>
                  <w:txbxContent>
                    <w:p w14:paraId="34B18FA9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Genre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1461FEA" wp14:editId="724A747A">
                <wp:simplePos x="0" y="0"/>
                <wp:positionH relativeFrom="margin">
                  <wp:posOffset>-355600</wp:posOffset>
                </wp:positionH>
                <wp:positionV relativeFrom="paragraph">
                  <wp:posOffset>1029970</wp:posOffset>
                </wp:positionV>
                <wp:extent cx="1936750" cy="418465"/>
                <wp:effectExtent l="0" t="0" r="0" b="4"/>
                <wp:wrapSquare wrapText="bothSides"/>
                <wp:docPr id="62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7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9655F3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Player Motivation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1FEA" id="_x0000_s1052" type="#_x0000_t202" style="position:absolute;margin-left:-28pt;margin-top:81.1pt;width:152.5pt;height:32.95pt;z-index:251731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" filled="f" stroked="f">
                <v:textbox>
                  <w:txbxContent>
                    <w:p w14:paraId="09655F3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Player Motivation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5F95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005014E" wp14:editId="31BDF944">
                <wp:simplePos x="0" y="0"/>
                <wp:positionH relativeFrom="column">
                  <wp:posOffset>-291465</wp:posOffset>
                </wp:positionH>
                <wp:positionV relativeFrom="paragraph">
                  <wp:posOffset>1403350</wp:posOffset>
                </wp:positionV>
                <wp:extent cx="5982335" cy="22860"/>
                <wp:effectExtent l="0" t="0" r="36837" b="34290"/>
                <wp:wrapNone/>
                <wp:docPr id="61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88F38" id="Conexão reta 8" o:spid="_x0000_s1026" type="#_x0000_t32" style="position:absolute;margin-left:-22.95pt;margin-top:110.5pt;width:471.05pt;height:1.8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C01DCE" wp14:editId="3642A352">
                <wp:simplePos x="0" y="0"/>
                <wp:positionH relativeFrom="column">
                  <wp:posOffset>-285750</wp:posOffset>
                </wp:positionH>
                <wp:positionV relativeFrom="paragraph">
                  <wp:posOffset>546735</wp:posOffset>
                </wp:positionV>
                <wp:extent cx="5982335" cy="22860"/>
                <wp:effectExtent l="0" t="0" r="36837" b="34290"/>
                <wp:wrapNone/>
                <wp:docPr id="37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335" cy="22860"/>
                        </a:xfrm>
                        <a:prstGeom prst="straightConnector1">
                          <a:avLst/>
                        </a:prstGeom>
                        <a:noFill/>
                        <a:ln w="19046" cap="flat">
                          <a:solidFill>
                            <a:srgbClr val="4BD0FF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F9766" id="Conexão reta 8" o:spid="_x0000_s1026" type="#_x0000_t32" style="position:absolute;margin-left:-22.5pt;margin-top:43.05pt;width:471.05pt;height:1.8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" strokecolor="#4bd0ff" strokeweight=".52906mm">
                <v:stroke joinstyle="miter"/>
              </v:shape>
            </w:pict>
          </mc:Fallback>
        </mc:AlternateContent>
      </w:r>
      <w:r w:rsidR="009D52B2" w:rsidRPr="002C415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FBB8803" wp14:editId="3580572F">
                <wp:simplePos x="0" y="0"/>
                <wp:positionH relativeFrom="margin">
                  <wp:posOffset>-355600</wp:posOffset>
                </wp:positionH>
                <wp:positionV relativeFrom="paragraph">
                  <wp:posOffset>255270</wp:posOffset>
                </wp:positionV>
                <wp:extent cx="2584450" cy="418465"/>
                <wp:effectExtent l="0" t="0" r="0" b="4"/>
                <wp:wrapSquare wrapText="bothSides"/>
                <wp:docPr id="38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450" cy="418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7B7493" w14:textId="77777777" w:rsidR="003D026E" w:rsidRPr="0011127A" w:rsidRDefault="00000000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 w:rsidRPr="0011127A">
                              <w:rPr>
                                <w:rStyle w:val="Tipodeletrapredefinidodopargrafo"/>
                                <w:rFonts w:ascii="Blackadder ITC" w:hAnsi="Blackadder ITC"/>
                                <w:b/>
                                <w:bCs/>
                                <w:color w:val="808080" w:themeColor="background1" w:themeShade="80"/>
                                <w:sz w:val="40"/>
                                <w:szCs w:val="40"/>
                                <w:lang w:val="en-US"/>
                              </w:rPr>
                              <w:t>Theme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B8803" id="_x0000_s1053" type="#_x0000_t202" style="position:absolute;margin-left:-28pt;margin-top:20.1pt;width:203.5pt;height:32.95pt;z-index:251779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" filled="f" stroked="f">
                <v:textbox>
                  <w:txbxContent>
                    <w:p w14:paraId="147B7493" w14:textId="77777777" w:rsidR="003D026E" w:rsidRPr="0011127A" w:rsidRDefault="00000000">
                      <w:pPr>
                        <w:rPr>
                          <w:color w:val="808080" w:themeColor="background1" w:themeShade="80"/>
                        </w:rPr>
                      </w:pPr>
                      <w:r w:rsidRPr="0011127A">
                        <w:rPr>
                          <w:rStyle w:val="Tipodeletrapredefinidodopargrafo"/>
                          <w:rFonts w:ascii="Blackadder ITC" w:hAnsi="Blackadder ITC"/>
                          <w:b/>
                          <w:bCs/>
                          <w:color w:val="808080" w:themeColor="background1" w:themeShade="80"/>
                          <w:sz w:val="40"/>
                          <w:szCs w:val="40"/>
                          <w:lang w:val="en-US"/>
                        </w:rPr>
                        <w:t>Theme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D026E" w:rsidRPr="002C4158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4208" w14:textId="77777777" w:rsidR="003E1C6E" w:rsidRDefault="003E1C6E">
      <w:pPr>
        <w:spacing w:after="0" w:line="240" w:lineRule="auto"/>
      </w:pPr>
      <w:r>
        <w:separator/>
      </w:r>
    </w:p>
  </w:endnote>
  <w:endnote w:type="continuationSeparator" w:id="0">
    <w:p w14:paraId="0B3D8A5F" w14:textId="77777777" w:rsidR="003E1C6E" w:rsidRDefault="003E1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C3129" w14:textId="77777777" w:rsidR="003E1C6E" w:rsidRDefault="003E1C6E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D697578" w14:textId="77777777" w:rsidR="003E1C6E" w:rsidRDefault="003E1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03119"/>
    <w:multiLevelType w:val="multilevel"/>
    <w:tmpl w:val="B65C55C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353452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D026E"/>
    <w:rsid w:val="0011127A"/>
    <w:rsid w:val="001D0AA8"/>
    <w:rsid w:val="00292105"/>
    <w:rsid w:val="002C4158"/>
    <w:rsid w:val="00321B59"/>
    <w:rsid w:val="003D026E"/>
    <w:rsid w:val="003E1C6E"/>
    <w:rsid w:val="00415F95"/>
    <w:rsid w:val="00443AF0"/>
    <w:rsid w:val="0058178C"/>
    <w:rsid w:val="005E7AA5"/>
    <w:rsid w:val="00895980"/>
    <w:rsid w:val="009D52B2"/>
    <w:rsid w:val="00A65C39"/>
    <w:rsid w:val="00AE6CE3"/>
    <w:rsid w:val="00AF3A3E"/>
    <w:rsid w:val="00AF3D43"/>
    <w:rsid w:val="00C128CF"/>
    <w:rsid w:val="00C94220"/>
    <w:rsid w:val="00CB5C56"/>
    <w:rsid w:val="00DB2011"/>
    <w:rsid w:val="00F06A1C"/>
    <w:rsid w:val="00F1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8ACC"/>
  <w15:docId w15:val="{A9B95E8E-D825-4D19-AA54-68840D0CE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t-PT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podeletrapredefinidodopargrafo">
    <w:name w:val="Tipo de letra predefinido do parágrafo"/>
  </w:style>
  <w:style w:type="paragraph" w:customStyle="1" w:styleId="PargrafodaLista">
    <w:name w:val="Parágrafo da Lista"/>
    <w:basedOn w:val="Normal"/>
    <w:pPr>
      <w:ind w:left="720"/>
      <w:contextualSpacing/>
    </w:pPr>
  </w:style>
  <w:style w:type="paragraph" w:customStyle="1" w:styleId="Cabealho">
    <w:name w:val="Cabeçalho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</w:style>
  <w:style w:type="paragraph" w:customStyle="1" w:styleId="Rodap">
    <w:name w:val="Rodapé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Jenisha Dipak</dc:creator>
  <dc:description/>
  <cp:lastModifiedBy>Alexandra Pato</cp:lastModifiedBy>
  <cp:revision>16</cp:revision>
  <dcterms:created xsi:type="dcterms:W3CDTF">2022-10-16T08:35:00Z</dcterms:created>
  <dcterms:modified xsi:type="dcterms:W3CDTF">2022-10-16T09:41:00Z</dcterms:modified>
</cp:coreProperties>
</file>